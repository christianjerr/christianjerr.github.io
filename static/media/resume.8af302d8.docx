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RPr="00D4477B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D4477B" w:rsidRDefault="00D7289E" w:rsidP="00AD54B6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46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-1927225</wp:posOffset>
                  </wp:positionV>
                  <wp:extent cx="1600200" cy="1600200"/>
                  <wp:effectExtent l="0" t="0" r="0" b="0"/>
                  <wp:wrapNone/>
                  <wp:docPr id="14" name="Picture 14" descr="C:\Users\toshiba\Documents\Important Fil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shiba\Documents\Important Files\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D4477B" w:rsidRDefault="006D409C" w:rsidP="006D409C">
            <w:pPr>
              <w:tabs>
                <w:tab w:val="left" w:pos="990"/>
              </w:tabs>
              <w:rPr>
                <w:rFonts w:ascii="Century Gothic" w:hAnsi="Century Gothic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D4477B" w:rsidRDefault="00B45202" w:rsidP="00B45202">
            <w:pPr>
              <w:pStyle w:val="Heading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accomplish</w:t>
            </w:r>
          </w:p>
        </w:tc>
      </w:tr>
      <w:tr w:rsidR="006D409C" w:rsidRPr="00AD54B6" w:rsidTr="00723955">
        <w:trPr>
          <w:trHeight w:val="270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Pr="00D4477B" w:rsidRDefault="006D409C" w:rsidP="00776643">
            <w:pPr>
              <w:tabs>
                <w:tab w:val="left" w:pos="990"/>
              </w:tabs>
              <w:jc w:val="center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D4477B" w:rsidRDefault="006D409C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6D409C" w:rsidP="00723955">
            <w:pPr>
              <w:jc w:val="center"/>
              <w:rPr>
                <w:rFonts w:ascii="Century Gothic" w:hAnsi="Century Gothic"/>
                <w:b/>
              </w:rPr>
            </w:pPr>
          </w:p>
          <w:p w:rsidR="00723955" w:rsidRDefault="00723955" w:rsidP="00723955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ALL PROJECTS LIST</w:t>
            </w:r>
          </w:p>
          <w:p w:rsidR="00B45202" w:rsidRPr="007A1043" w:rsidRDefault="00723955" w:rsidP="00723955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christianjerr.github.io</w:t>
            </w:r>
          </w:p>
          <w:p w:rsidR="00B45202" w:rsidRDefault="00B45202" w:rsidP="00723955">
            <w:pPr>
              <w:jc w:val="center"/>
              <w:rPr>
                <w:rFonts w:ascii="Century Gothic" w:hAnsi="Century Gothic"/>
              </w:rPr>
            </w:pPr>
          </w:p>
          <w:p w:rsidR="00723955" w:rsidRDefault="007A1043" w:rsidP="00723955">
            <w:pPr>
              <w:jc w:val="center"/>
              <w:rPr>
                <w:rFonts w:ascii="Century Gothic" w:hAnsi="Century Gothic"/>
              </w:rPr>
            </w:pPr>
            <w:r w:rsidRPr="007A1043">
              <w:rPr>
                <w:rFonts w:ascii="Century Gothic" w:hAnsi="Century Gothic"/>
                <w:b/>
              </w:rPr>
              <w:t>ACCESS</w:t>
            </w:r>
          </w:p>
          <w:p w:rsidR="00B45202" w:rsidRDefault="00723955" w:rsidP="00723955">
            <w:pPr>
              <w:jc w:val="center"/>
              <w:rPr>
                <w:rFonts w:ascii="Century Gothic" w:hAnsi="Century Gothic"/>
              </w:rPr>
            </w:pPr>
            <w:r w:rsidRPr="00723955">
              <w:rPr>
                <w:rFonts w:ascii="Century Gothic" w:hAnsi="Century Gothic"/>
              </w:rPr>
              <w:t>christi</w:t>
            </w:r>
            <w:r>
              <w:rPr>
                <w:rFonts w:ascii="Century Gothic" w:hAnsi="Century Gothic"/>
              </w:rPr>
              <w:t>anjerr.github.io/</w:t>
            </w:r>
            <w:proofErr w:type="spellStart"/>
            <w:r>
              <w:rPr>
                <w:rFonts w:ascii="Century Gothic" w:hAnsi="Century Gothic"/>
              </w:rPr>
              <w:t>accessofficial</w:t>
            </w:r>
            <w:proofErr w:type="spellEnd"/>
          </w:p>
          <w:p w:rsidR="00B45202" w:rsidRDefault="00B45202" w:rsidP="00723955">
            <w:pPr>
              <w:jc w:val="center"/>
              <w:rPr>
                <w:rFonts w:ascii="Century Gothic" w:hAnsi="Century Gothic"/>
              </w:rPr>
            </w:pPr>
          </w:p>
          <w:p w:rsidR="00723955" w:rsidRDefault="00723955" w:rsidP="0072395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PET CLINIC</w:t>
            </w:r>
            <w:r w:rsidR="007A1043">
              <w:rPr>
                <w:rFonts w:ascii="Century Gothic" w:hAnsi="Century Gothic"/>
              </w:rPr>
              <w:t xml:space="preserve">              </w:t>
            </w:r>
            <w:r>
              <w:rPr>
                <w:rFonts w:ascii="Century Gothic" w:hAnsi="Century Gothic"/>
              </w:rPr>
              <w:t xml:space="preserve">     </w:t>
            </w:r>
          </w:p>
          <w:p w:rsidR="00B45202" w:rsidRPr="00B45202" w:rsidRDefault="00723955" w:rsidP="00723955">
            <w:pPr>
              <w:jc w:val="center"/>
              <w:rPr>
                <w:rFonts w:ascii="Century Gothic" w:hAnsi="Century Gothic"/>
              </w:rPr>
            </w:pPr>
            <w:r w:rsidRPr="00723955">
              <w:rPr>
                <w:rFonts w:ascii="Century Gothic" w:hAnsi="Century Gothic"/>
              </w:rPr>
              <w:t>chr</w:t>
            </w:r>
            <w:r>
              <w:rPr>
                <w:rFonts w:ascii="Century Gothic" w:hAnsi="Century Gothic"/>
              </w:rPr>
              <w:t>istianjerr.github.io/</w:t>
            </w:r>
            <w:proofErr w:type="spellStart"/>
            <w:r>
              <w:rPr>
                <w:rFonts w:ascii="Century Gothic" w:hAnsi="Century Gothic"/>
              </w:rPr>
              <w:t>petclinic</w:t>
            </w:r>
            <w:proofErr w:type="spellEnd"/>
          </w:p>
        </w:tc>
      </w:tr>
      <w:tr w:rsidR="006D409C" w:rsidRPr="00AD54B6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AD54B6" w:rsidRDefault="007A1043" w:rsidP="005D4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-1928495</wp:posOffset>
                      </wp:positionV>
                      <wp:extent cx="2333625" cy="1866900"/>
                      <wp:effectExtent l="0" t="0" r="28575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186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F7F7"/>
                              </a:solidFill>
                              <a:ln w="6350">
                                <a:solidFill>
                                  <a:srgbClr val="F7F7F7"/>
                                </a:solidFill>
                              </a:ln>
                            </wps:spPr>
                            <wps:txbx>
                              <w:txbxContent>
                                <w:p w:rsidR="007A1043" w:rsidRDefault="007A1043" w:rsidP="0072395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7A1043">
                                    <w:rPr>
                                      <w:rFonts w:ascii="Century Gothic" w:hAnsi="Century Gothic"/>
                                    </w:rPr>
                                    <w:t>OBJECTIVE</w:t>
                                  </w:r>
                                </w:p>
                                <w:p w:rsidR="007A1043" w:rsidRDefault="007A104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7A1043" w:rsidRDefault="007A1043" w:rsidP="007A104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To obtain a challenging position as a front-end developer where I can utilize my skills for the growth of the organization</w:t>
                                  </w:r>
                                </w:p>
                                <w:p w:rsidR="007A1043" w:rsidRPr="007A1043" w:rsidRDefault="007A104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margin-left:-8.25pt;margin-top:-151.85pt;width:183.75pt;height:14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" fillcolor="#f7f7f7" strokecolor="#f7f7f7" strokeweight=".5pt">
                      <v:textbox>
                        <w:txbxContent>
                          <w:p w:rsidR="007A1043" w:rsidRDefault="007A1043" w:rsidP="00723955">
                            <w:pPr>
                              <w:rPr>
                                <w:rFonts w:ascii="Century Gothic" w:hAnsi="Century Gothic"/>
                              </w:rPr>
                            </w:pPr>
                            <w:bookmarkStart w:id="1" w:name="_GoBack"/>
                            <w:bookmarkEnd w:id="1"/>
                            <w:r w:rsidRPr="007A1043">
                              <w:rPr>
                                <w:rFonts w:ascii="Century Gothic" w:hAnsi="Century Gothic"/>
                              </w:rPr>
                              <w:t>OBJECTIVE</w:t>
                            </w:r>
                          </w:p>
                          <w:p w:rsidR="007A1043" w:rsidRDefault="007A104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7A1043" w:rsidRDefault="007A1043" w:rsidP="007A104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To obtain a challenging position as a front-end developer where I can utilize my skills for the growth of the organization</w:t>
                            </w:r>
                          </w:p>
                          <w:p w:rsidR="007A1043" w:rsidRPr="007A1043" w:rsidRDefault="007A104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-1635760</wp:posOffset>
                      </wp:positionV>
                      <wp:extent cx="2409825" cy="0"/>
                      <wp:effectExtent l="0" t="0" r="2857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9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53DA0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128.8pt" to="187.5pt,-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" strokecolor="#c1df87 [1940]" strokeweight=".5pt">
                      <v:stroke joinstyle="miter"/>
                    </v:line>
                  </w:pict>
                </mc:Fallback>
              </mc:AlternateContent>
            </w:r>
            <w:r w:rsidR="00D7289E" w:rsidRPr="00AD54B6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-3964305</wp:posOffset>
                      </wp:positionV>
                      <wp:extent cx="2686050" cy="1404620"/>
                      <wp:effectExtent l="0" t="0" r="19050" b="2603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F7F7"/>
                              </a:solidFill>
                              <a:ln w="9525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54B6" w:rsidRPr="00AD54B6" w:rsidRDefault="00AD54B6" w:rsidP="00D7289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68"/>
                                    </w:rPr>
                                  </w:pPr>
                                  <w:r w:rsidRPr="00AD54B6">
                                    <w:rPr>
                                      <w:rFonts w:ascii="Century Gothic" w:hAnsi="Century Gothic"/>
                                      <w:sz w:val="68"/>
                                    </w:rPr>
                                    <w:t>CHRISTIAN JERR BUARAO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-13.5pt;margin-top:-312.15pt;width:211.5pt;height:11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" fillcolor="#f7f7f7" strokecolor="#f2f2f2 [3052]">
                      <v:textbox style="mso-fit-shape-to-text:t">
                        <w:txbxContent>
                          <w:p w:rsidR="00AD54B6" w:rsidRPr="00AD54B6" w:rsidRDefault="00AD54B6" w:rsidP="00D7289E">
                            <w:pPr>
                              <w:jc w:val="center"/>
                              <w:rPr>
                                <w:rFonts w:ascii="Century Gothic" w:hAnsi="Century Gothic"/>
                                <w:sz w:val="68"/>
                              </w:rPr>
                            </w:pPr>
                            <w:r w:rsidRPr="00AD54B6">
                              <w:rPr>
                                <w:rFonts w:ascii="Century Gothic" w:hAnsi="Century Gothic"/>
                                <w:sz w:val="68"/>
                              </w:rPr>
                              <w:t>CHRISTIAN JERR BUARAO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rPr>
                <w:rFonts w:ascii="Century Gothic" w:hAnsi="Century Gothic"/>
              </w:rPr>
              <w:id w:val="-1954003311"/>
              <w:placeholder>
                <w:docPart w:val="FD19697205B6400EA7BB8CFE8EC98AE0"/>
              </w:placeholder>
              <w:temporary/>
              <w:showingPlcHdr/>
              <w15:appearance w15:val="hidden"/>
            </w:sdtPr>
            <w:sdtEndPr/>
            <w:sdtContent>
              <w:p w:rsidR="006D409C" w:rsidRPr="00D4477B" w:rsidRDefault="006D409C" w:rsidP="005D47DE">
                <w:pPr>
                  <w:pStyle w:val="Heading2"/>
                  <w:rPr>
                    <w:rFonts w:ascii="Century Gothic" w:hAnsi="Century Gothic"/>
                  </w:rPr>
                </w:pPr>
                <w:r w:rsidRPr="00D4477B">
                  <w:rPr>
                    <w:rStyle w:val="Heading2Char"/>
                    <w:rFonts w:ascii="Century Gothic" w:hAnsi="Century Gothic"/>
                  </w:rPr>
                  <w:t>CONTACT</w:t>
                </w:r>
              </w:p>
            </w:sdtContent>
          </w:sdt>
          <w:p w:rsidR="00AD54B6" w:rsidRDefault="00AD54B6" w:rsidP="00A75FCE">
            <w:pPr>
              <w:pStyle w:val="ContactDetails"/>
              <w:rPr>
                <w:rFonts w:ascii="Century Gothic" w:hAnsi="Century Gothic"/>
              </w:rPr>
            </w:pPr>
          </w:p>
          <w:sdt>
            <w:sdtPr>
              <w:rPr>
                <w:rFonts w:ascii="Century Gothic" w:hAnsi="Century Gothic"/>
              </w:rPr>
              <w:id w:val="1111563247"/>
              <w:placeholder>
                <w:docPart w:val="ADE071A02E1C45CA82843D75574F9E51"/>
              </w:placeholder>
              <w:temporary/>
              <w:showingPlcHdr/>
              <w15:appearance w15:val="hidden"/>
            </w:sdtPr>
            <w:sdtEndPr/>
            <w:sdtContent>
              <w:p w:rsidR="006D409C" w:rsidRPr="00D4477B" w:rsidRDefault="006D409C" w:rsidP="00A75FCE">
                <w:pPr>
                  <w:pStyle w:val="ContactDetails"/>
                  <w:rPr>
                    <w:rFonts w:ascii="Century Gothic" w:hAnsi="Century Gothic"/>
                  </w:rPr>
                </w:pPr>
                <w:r w:rsidRPr="00D4477B">
                  <w:rPr>
                    <w:rFonts w:ascii="Century Gothic" w:hAnsi="Century Gothic"/>
                    <w:b/>
                  </w:rPr>
                  <w:t>PHONE:</w:t>
                </w:r>
              </w:p>
            </w:sdtContent>
          </w:sdt>
          <w:p w:rsidR="006D409C" w:rsidRPr="00D4477B" w:rsidRDefault="00D4477B" w:rsidP="00A75FCE">
            <w:pPr>
              <w:pStyle w:val="ContactDetail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0915-527-4882</w:t>
            </w:r>
          </w:p>
          <w:p w:rsidR="006D409C" w:rsidRPr="00D4477B" w:rsidRDefault="006D409C" w:rsidP="00A75FCE">
            <w:pPr>
              <w:pStyle w:val="ContactDetails"/>
              <w:rPr>
                <w:rFonts w:ascii="Century Gothic" w:hAnsi="Century Gothic"/>
              </w:rPr>
            </w:pPr>
          </w:p>
          <w:p w:rsidR="006D409C" w:rsidRPr="00D4477B" w:rsidRDefault="00D4477B" w:rsidP="00A75FCE">
            <w:pPr>
              <w:pStyle w:val="ContactDetails"/>
              <w:rPr>
                <w:rFonts w:ascii="Century Gothic" w:hAnsi="Century Gothic"/>
                <w:b/>
              </w:rPr>
            </w:pPr>
            <w:r w:rsidRPr="00D4477B">
              <w:rPr>
                <w:rFonts w:ascii="Century Gothic" w:hAnsi="Century Gothic"/>
                <w:b/>
              </w:rPr>
              <w:t>Profile Website / Portfolio Website</w:t>
            </w:r>
          </w:p>
          <w:p w:rsidR="006D409C" w:rsidRPr="00D4477B" w:rsidRDefault="005679EA" w:rsidP="00A75FCE">
            <w:pPr>
              <w:pStyle w:val="ContactDetail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D4477B" w:rsidRPr="00D4477B">
              <w:rPr>
                <w:rFonts w:ascii="Century Gothic" w:hAnsi="Century Gothic"/>
              </w:rPr>
              <w:t>hristianjerr.github.io</w:t>
            </w:r>
          </w:p>
          <w:p w:rsidR="006D409C" w:rsidRPr="00D4477B" w:rsidRDefault="006D409C" w:rsidP="005D47DE">
            <w:pPr>
              <w:rPr>
                <w:rFonts w:ascii="Century Gothic" w:hAnsi="Century Gothic"/>
              </w:rPr>
            </w:pPr>
          </w:p>
          <w:sdt>
            <w:sdtPr>
              <w:rPr>
                <w:rFonts w:ascii="Century Gothic" w:hAnsi="Century Gothic"/>
              </w:rPr>
              <w:id w:val="-240260293"/>
              <w:placeholder>
                <w:docPart w:val="81265BF5384E460B81FF2F20A6419C64"/>
              </w:placeholder>
              <w:temporary/>
              <w:showingPlcHdr/>
              <w15:appearance w15:val="hidden"/>
            </w:sdtPr>
            <w:sdtEndPr/>
            <w:sdtContent>
              <w:p w:rsidR="006D409C" w:rsidRPr="00D4477B" w:rsidRDefault="006D409C" w:rsidP="00A75FCE">
                <w:pPr>
                  <w:pStyle w:val="ContactDetails"/>
                  <w:rPr>
                    <w:rFonts w:ascii="Century Gothic" w:hAnsi="Century Gothic"/>
                  </w:rPr>
                </w:pPr>
                <w:r w:rsidRPr="00D4477B">
                  <w:rPr>
                    <w:rFonts w:ascii="Century Gothic" w:hAnsi="Century Gothic"/>
                    <w:b/>
                  </w:rPr>
                  <w:t>EMAIL:</w:t>
                </w:r>
              </w:p>
            </w:sdtContent>
          </w:sdt>
          <w:p w:rsidR="006D409C" w:rsidRDefault="00511A4B" w:rsidP="00D4477B">
            <w:pPr>
              <w:rPr>
                <w:rFonts w:ascii="Century Gothic" w:hAnsi="Century Gothic"/>
              </w:rPr>
            </w:pPr>
            <w:hyperlink r:id="rId11" w:history="1">
              <w:r w:rsidR="00D7289E" w:rsidRPr="002C4AC6">
                <w:rPr>
                  <w:rStyle w:val="Hyperlink"/>
                  <w:rFonts w:ascii="Century Gothic" w:hAnsi="Century Gothic"/>
                </w:rPr>
                <w:t>christianjerr@yahoo.com</w:t>
              </w:r>
            </w:hyperlink>
          </w:p>
          <w:p w:rsidR="00D7289E" w:rsidRDefault="00D7289E" w:rsidP="00D4477B">
            <w:pPr>
              <w:rPr>
                <w:rFonts w:ascii="Century Gothic" w:hAnsi="Century Gothic"/>
              </w:rPr>
            </w:pPr>
          </w:p>
          <w:p w:rsidR="00D7289E" w:rsidRPr="00D7289E" w:rsidRDefault="00D7289E" w:rsidP="00D4477B">
            <w:pPr>
              <w:rPr>
                <w:rFonts w:ascii="Century Gothic" w:hAnsi="Century Gothic"/>
                <w:b/>
              </w:rPr>
            </w:pPr>
            <w:r w:rsidRPr="00D7289E">
              <w:rPr>
                <w:rFonts w:ascii="Century Gothic" w:hAnsi="Century Gothic"/>
                <w:b/>
              </w:rPr>
              <w:t>ADDRESS:</w:t>
            </w:r>
          </w:p>
          <w:p w:rsidR="00D7289E" w:rsidRPr="00D4477B" w:rsidRDefault="00D7289E" w:rsidP="00D44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#10 </w:t>
            </w:r>
            <w:proofErr w:type="spellStart"/>
            <w:r>
              <w:rPr>
                <w:rFonts w:ascii="Century Gothic" w:hAnsi="Century Gothic"/>
              </w:rPr>
              <w:t>kapitan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Sindo</w:t>
            </w:r>
            <w:proofErr w:type="spellEnd"/>
            <w:r>
              <w:rPr>
                <w:rFonts w:ascii="Century Gothic" w:hAnsi="Century Gothic"/>
              </w:rPr>
              <w:t xml:space="preserve"> St. Jesus </w:t>
            </w:r>
            <w:proofErr w:type="spellStart"/>
            <w:r>
              <w:rPr>
                <w:rFonts w:ascii="Century Gothic" w:hAnsi="Century Gothic"/>
              </w:rPr>
              <w:t>Dela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pena</w:t>
            </w:r>
            <w:proofErr w:type="spellEnd"/>
            <w:r>
              <w:rPr>
                <w:rFonts w:ascii="Century Gothic" w:hAnsi="Century Gothic"/>
              </w:rPr>
              <w:t xml:space="preserve"> Marikina City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D4477B" w:rsidRDefault="006D409C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D4477B" w:rsidRDefault="00B45202" w:rsidP="00B45202">
            <w:pPr>
              <w:pStyle w:val="Heading1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skills</w:t>
            </w:r>
          </w:p>
        </w:tc>
      </w:tr>
      <w:tr w:rsidR="006D409C" w:rsidRPr="00D4477B" w:rsidTr="00B45202">
        <w:trPr>
          <w:trHeight w:val="3303"/>
        </w:trPr>
        <w:tc>
          <w:tcPr>
            <w:tcW w:w="4421" w:type="dxa"/>
            <w:vMerge/>
            <w:vAlign w:val="bottom"/>
          </w:tcPr>
          <w:p w:rsidR="006D409C" w:rsidRPr="00D4477B" w:rsidRDefault="006D409C" w:rsidP="00776643">
            <w:pPr>
              <w:ind w:right="0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D4477B" w:rsidRDefault="00F56513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uf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f59bn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B45202" w:rsidRDefault="00860A9F" w:rsidP="00776643">
            <w:pPr>
              <w:rPr>
                <w:rFonts w:ascii="Century Gothic" w:hAnsi="Century Gothic"/>
                <w:b/>
              </w:rPr>
            </w:pPr>
            <w:r w:rsidRPr="00D4477B">
              <w:rPr>
                <w:rFonts w:ascii="Century Gothic" w:hAnsi="Century Gothic"/>
                <w:noProof/>
                <w:color w:val="000000" w:themeColor="text1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114299</wp:posOffset>
                  </wp:positionH>
                  <wp:positionV relativeFrom="paragraph">
                    <wp:posOffset>87629</wp:posOffset>
                  </wp:positionV>
                  <wp:extent cx="3781425" cy="1533525"/>
                  <wp:effectExtent l="0" t="0" r="9525" b="9525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5202"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6A158BA" wp14:editId="16D5A2BA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131445</wp:posOffset>
                      </wp:positionV>
                      <wp:extent cx="676275" cy="207010"/>
                      <wp:effectExtent l="0" t="0" r="28575" b="2159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D4477B">
                                    <w:rPr>
                                      <w:sz w:val="14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158BA" id="_x0000_s1030" type="#_x0000_t202" style="position:absolute;margin-left:240.75pt;margin-top:10.35pt;width:53.25pt;height:1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" strokecolor="white [3212]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 w:rsidRPr="00D4477B">
                              <w:rPr>
                                <w:sz w:val="14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409C" w:rsidRPr="00D4477B" w:rsidRDefault="006D409C" w:rsidP="00776643">
            <w:pPr>
              <w:rPr>
                <w:rFonts w:ascii="Century Gothic" w:hAnsi="Century Gothic"/>
              </w:rPr>
            </w:pPr>
          </w:p>
          <w:p w:rsidR="006D409C" w:rsidRPr="00D4477B" w:rsidRDefault="00AD54B6" w:rsidP="005679EA">
            <w:pPr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8862BF1" wp14:editId="7E50AE83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675640</wp:posOffset>
                      </wp:positionV>
                      <wp:extent cx="676275" cy="207010"/>
                      <wp:effectExtent l="0" t="0" r="28575" b="2159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4</w:t>
                                  </w:r>
                                  <w:r w:rsidRPr="00D4477B">
                                    <w:rPr>
                                      <w:sz w:val="14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62BF1" id="_x0000_s1031" type="#_x0000_t202" style="position:absolute;margin-left:136.75pt;margin-top:53.2pt;width:53.25pt;height:1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" strokecolor="white [3212]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D4477B">
                              <w:rPr>
                                <w:sz w:val="14"/>
                              </w:rPr>
                              <w:t>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202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107315</wp:posOffset>
                      </wp:positionV>
                      <wp:extent cx="22764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655E9" id="Rectangle 11" o:spid="_x0000_s1026" style="position:absolute;margin-left:57pt;margin-top:8.45pt;width:179.2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" fillcolor="#99cb38 [3204]" strokecolor="#4c661a [1604]" strokeweight="1pt"/>
                  </w:pict>
                </mc:Fallback>
              </mc:AlternateContent>
            </w:r>
            <w:r w:rsidR="00B45202" w:rsidRPr="00B45202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58D5F51" wp14:editId="0B8E8776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975360</wp:posOffset>
                      </wp:positionV>
                      <wp:extent cx="676275" cy="207010"/>
                      <wp:effectExtent l="0" t="0" r="28575" b="2159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5202" w:rsidRPr="00D4477B" w:rsidRDefault="00B45202" w:rsidP="00B45202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D4477B">
                                    <w:rPr>
                                      <w:sz w:val="14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D5F51" id="_x0000_s1032" type="#_x0000_t202" style="position:absolute;margin-left:239pt;margin-top:76.8pt;width:53.25pt;height:16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" strokecolor="window">
                      <v:textbox>
                        <w:txbxContent>
                          <w:p w:rsidR="00B45202" w:rsidRPr="00D4477B" w:rsidRDefault="00B45202" w:rsidP="00B45202">
                            <w:pPr>
                              <w:rPr>
                                <w:sz w:val="14"/>
                              </w:rPr>
                            </w:pPr>
                            <w:r w:rsidRPr="00D4477B">
                              <w:rPr>
                                <w:sz w:val="14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202"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8862BF1" wp14:editId="7E50AE83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386080</wp:posOffset>
                      </wp:positionV>
                      <wp:extent cx="676275" cy="207010"/>
                      <wp:effectExtent l="0" t="0" r="28575" b="2159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75</w:t>
                                  </w:r>
                                  <w:r w:rsidRPr="00D4477B">
                                    <w:rPr>
                                      <w:sz w:val="1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62BF1" id="_x0000_s1033" type="#_x0000_t202" style="position:absolute;margin-left:213.25pt;margin-top:30.4pt;width:53.25pt;height:16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" strokecolor="white [3212]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75</w:t>
                            </w:r>
                            <w:r w:rsidRPr="00D4477B">
                              <w:rPr>
                                <w:sz w:val="14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202"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8862BF1" wp14:editId="7E50AE83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92710</wp:posOffset>
                      </wp:positionV>
                      <wp:extent cx="676275" cy="207010"/>
                      <wp:effectExtent l="0" t="0" r="28575" b="2159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D4477B">
                                    <w:rPr>
                                      <w:sz w:val="14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62BF1" id="_x0000_s1034" type="#_x0000_t202" style="position:absolute;margin-left:241.5pt;margin-top:7.3pt;width:53.25pt;height:1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" strokecolor="window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 w:rsidRPr="00D4477B">
                              <w:rPr>
                                <w:sz w:val="14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D409C" w:rsidRPr="00D4477B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Pr="00D4477B" w:rsidRDefault="006D409C" w:rsidP="00776643">
            <w:pPr>
              <w:ind w:right="0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D4477B" w:rsidRDefault="006D409C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D4477B" w:rsidRDefault="00860A9F" w:rsidP="00860A9F">
            <w:pPr>
              <w:pStyle w:val="Heading1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personal info</w:t>
            </w:r>
          </w:p>
        </w:tc>
      </w:tr>
      <w:tr w:rsidR="006D409C" w:rsidRPr="00D4477B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Pr="00D4477B" w:rsidRDefault="006D409C" w:rsidP="00776643">
            <w:pPr>
              <w:ind w:right="0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D4477B" w:rsidRDefault="00F56513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35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C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sUBO3Fmp/AnmEDdHQImZmt2U2thbauwd1dDZwyZMmfY9/BRC&#10;wbWA+ncUXAylPx/bR34YlOA0IjuY8JaR+W9LNY+I+EvCCLVIJlD0xLrFZJqlsNDhySo8kdvqWkEV&#10;wVcGvHMk8lvRkoVW1UcYRq/QKhxRycA2fM0s3HC/uLawhiMYZxm/unI0jIFQzLfyvmaoHHGuIfKH&#10;/Ueqa4LkMrIwOr1T7TT4PBRB8T/zoqRUV1urihInJleZHtdmASMkUAczarh2XM9D+eX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f7eC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860A9F" w:rsidRDefault="00D7289E" w:rsidP="00776643">
            <w:pPr>
              <w:rPr>
                <w:rFonts w:ascii="Century Gothic" w:hAnsi="Century Gothic"/>
                <w:b/>
              </w:rPr>
            </w:pPr>
            <w:r w:rsidRPr="00860A9F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-2886710</wp:posOffset>
                      </wp:positionV>
                      <wp:extent cx="3924300" cy="2999105"/>
                      <wp:effectExtent l="0" t="0" r="19050" b="1079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299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A9F" w:rsidRPr="00D7289E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 xml:space="preserve">NAME: 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  <w:t>Buarao, Christian Jerr T.</w:t>
                                  </w:r>
                                </w:p>
                                <w:p w:rsidR="00860A9F" w:rsidRPr="00D7289E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AGE: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  <w:t>22</w:t>
                                  </w:r>
                                </w:p>
                                <w:p w:rsidR="00860A9F" w:rsidRPr="00D7289E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BIRTHDATE: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  <w:t>February 2, 1997</w:t>
                                  </w:r>
                                </w:p>
                                <w:p w:rsidR="00860A9F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RELIGION: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  <w:t>CATHOLIC</w:t>
                                  </w:r>
                                </w:p>
                                <w:p w:rsidR="00D7289E" w:rsidRDefault="00D7289E" w:rsidP="00D7289E"/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  <w:t>EDUCATIONAL BACKGROUND:</w:t>
                                  </w: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ACCESS COMPUTER COLLEGE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 xml:space="preserve"> (CUBAO II)</w:t>
                                  </w: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Bachelor of Science in Information Technology</w:t>
                                  </w: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7pt;margin-top:-227.3pt;width:309pt;height:236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" strokecolor="white [3212]">
                      <v:textbox>
                        <w:txbxContent>
                          <w:p w:rsidR="00860A9F" w:rsidRPr="00D7289E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  <w:t>Buarao, Christian Jerr T.</w:t>
                            </w:r>
                          </w:p>
                          <w:p w:rsidR="00860A9F" w:rsidRPr="00D7289E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AGE:</w:t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  <w:t>22</w:t>
                            </w:r>
                          </w:p>
                          <w:p w:rsidR="00860A9F" w:rsidRPr="00D7289E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BIRTHDATE:</w:t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February 2, 1997</w:t>
                            </w:r>
                          </w:p>
                          <w:p w:rsidR="00860A9F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RELIGION:</w:t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  <w:t>CATHOLIC</w:t>
                            </w:r>
                          </w:p>
                          <w:p w:rsidR="00D7289E" w:rsidRDefault="00D7289E" w:rsidP="00D7289E"/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EDUCATIONAL BACKGROUND:</w:t>
                            </w: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ACCESS COMPUTER COLLEGE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(CUBAO II)</w:t>
                            </w: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Bachelor of Science in Information Technology</w:t>
                            </w: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D409C" w:rsidRPr="00D4477B" w:rsidRDefault="006D409C" w:rsidP="00776643">
            <w:pPr>
              <w:rPr>
                <w:rFonts w:ascii="Century Gothic" w:hAnsi="Century Gothic"/>
                <w:b/>
              </w:rPr>
            </w:pPr>
          </w:p>
        </w:tc>
      </w:tr>
    </w:tbl>
    <w:p w:rsidR="00153B84" w:rsidRPr="00D4477B" w:rsidRDefault="00153B84" w:rsidP="005D47DE">
      <w:pPr>
        <w:rPr>
          <w:rFonts w:ascii="Century Gothic" w:hAnsi="Century Gothic"/>
        </w:rPr>
      </w:pPr>
    </w:p>
    <w:sectPr w:rsidR="00153B84" w:rsidRPr="00D4477B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A4B" w:rsidRDefault="00511A4B" w:rsidP="00C51CF5">
      <w:r>
        <w:separator/>
      </w:r>
    </w:p>
  </w:endnote>
  <w:endnote w:type="continuationSeparator" w:id="0">
    <w:p w:rsidR="00511A4B" w:rsidRDefault="00511A4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A4B" w:rsidRDefault="00511A4B" w:rsidP="00C51CF5">
      <w:r>
        <w:separator/>
      </w:r>
    </w:p>
  </w:footnote>
  <w:footnote w:type="continuationSeparator" w:id="0">
    <w:p w:rsidR="00511A4B" w:rsidRDefault="00511A4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045FA96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DD"/>
    <w:rsid w:val="000521EF"/>
    <w:rsid w:val="000A545F"/>
    <w:rsid w:val="000F3BEA"/>
    <w:rsid w:val="0010314C"/>
    <w:rsid w:val="00153B84"/>
    <w:rsid w:val="00196AAB"/>
    <w:rsid w:val="001A4D1A"/>
    <w:rsid w:val="001B0B3D"/>
    <w:rsid w:val="00291CDD"/>
    <w:rsid w:val="003B0DB8"/>
    <w:rsid w:val="00431999"/>
    <w:rsid w:val="00443E2D"/>
    <w:rsid w:val="00511A4B"/>
    <w:rsid w:val="005679EA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23955"/>
    <w:rsid w:val="00776643"/>
    <w:rsid w:val="00797579"/>
    <w:rsid w:val="007A1043"/>
    <w:rsid w:val="007D0F5B"/>
    <w:rsid w:val="00860A9F"/>
    <w:rsid w:val="00882E29"/>
    <w:rsid w:val="008F290E"/>
    <w:rsid w:val="00942045"/>
    <w:rsid w:val="00964B9F"/>
    <w:rsid w:val="009F215D"/>
    <w:rsid w:val="00A73BCA"/>
    <w:rsid w:val="00A75FCE"/>
    <w:rsid w:val="00AC5509"/>
    <w:rsid w:val="00AD54B6"/>
    <w:rsid w:val="00AF4EA4"/>
    <w:rsid w:val="00B0669D"/>
    <w:rsid w:val="00B45202"/>
    <w:rsid w:val="00B90CEF"/>
    <w:rsid w:val="00B95D4D"/>
    <w:rsid w:val="00C51CF5"/>
    <w:rsid w:val="00C93D20"/>
    <w:rsid w:val="00CA407F"/>
    <w:rsid w:val="00D00A30"/>
    <w:rsid w:val="00D4477B"/>
    <w:rsid w:val="00D7289E"/>
    <w:rsid w:val="00D8438A"/>
    <w:rsid w:val="00DC71AE"/>
    <w:rsid w:val="00E55D74"/>
    <w:rsid w:val="00E774C3"/>
    <w:rsid w:val="00E8541C"/>
    <w:rsid w:val="00F56513"/>
    <w:rsid w:val="00FC21C8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C1D4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ristianjerr@yahoo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97375860471802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BCE-4222-BB33-DCC1340DB34A}"/>
              </c:ext>
            </c:extLst>
          </c:dPt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CE-4222-BB33-DCC1340DB34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Sass</c:v>
                </c:pt>
                <c:pt idx="1">
                  <c:v>React</c:v>
                </c:pt>
                <c:pt idx="2">
                  <c:v>JavaScript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0.16734</cdr:x>
      <cdr:y>0.04375</cdr:y>
    </cdr:from>
    <cdr:to>
      <cdr:x>0.68458</cdr:x>
      <cdr:y>0.14854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628650" y="66675"/>
          <a:ext cx="1943100" cy="15970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0.42596</cdr:x>
      <cdr:y>0.55625</cdr:y>
    </cdr:from>
    <cdr:to>
      <cdr:x>0.98631</cdr:x>
      <cdr:y>0.79375</cdr:y>
    </cdr:to>
    <cdr:sp macro="" textlink="">
      <cdr:nvSpPr>
        <cdr:cNvPr id="6" name="Rectangle 5"/>
        <cdr:cNvSpPr/>
      </cdr:nvSpPr>
      <cdr:spPr>
        <a:xfrm xmlns:a="http://schemas.openxmlformats.org/drawingml/2006/main">
          <a:off x="1600200" y="847725"/>
          <a:ext cx="2105025" cy="36195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0.16227</cdr:x>
      <cdr:y>0.43125</cdr:y>
    </cdr:from>
    <cdr:to>
      <cdr:x>0.67444</cdr:x>
      <cdr:y>0.5375</cdr:y>
    </cdr:to>
    <cdr:sp macro="" textlink="">
      <cdr:nvSpPr>
        <cdr:cNvPr id="7" name="Rectangle 6"/>
        <cdr:cNvSpPr/>
      </cdr:nvSpPr>
      <cdr:spPr>
        <a:xfrm xmlns:a="http://schemas.openxmlformats.org/drawingml/2006/main">
          <a:off x="609601" y="657225"/>
          <a:ext cx="1924050" cy="1619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0.16734</cdr:x>
      <cdr:y>0.0375</cdr:y>
    </cdr:from>
    <cdr:to>
      <cdr:x>0.76826</cdr:x>
      <cdr:y>0.15625</cdr:y>
    </cdr:to>
    <cdr:sp macro="" textlink="">
      <cdr:nvSpPr>
        <cdr:cNvPr id="9" name="Rectangle 8"/>
        <cdr:cNvSpPr/>
      </cdr:nvSpPr>
      <cdr:spPr>
        <a:xfrm xmlns:a="http://schemas.openxmlformats.org/drawingml/2006/main">
          <a:off x="628650" y="57150"/>
          <a:ext cx="2257425" cy="18097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0.16227</cdr:x>
      <cdr:y>0.825</cdr:y>
    </cdr:from>
    <cdr:to>
      <cdr:x>0.75811</cdr:x>
      <cdr:y>0.93125</cdr:y>
    </cdr:to>
    <cdr:sp macro="" textlink="">
      <cdr:nvSpPr>
        <cdr:cNvPr id="10" name="Rectangle 9"/>
        <cdr:cNvSpPr/>
      </cdr:nvSpPr>
      <cdr:spPr>
        <a:xfrm xmlns:a="http://schemas.openxmlformats.org/drawingml/2006/main">
          <a:off x="609600" y="1257300"/>
          <a:ext cx="2238375" cy="1619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0.16227</cdr:x>
      <cdr:y>0.0375</cdr:y>
    </cdr:from>
    <cdr:to>
      <cdr:x>0.77079</cdr:x>
      <cdr:y>0.15625</cdr:y>
    </cdr:to>
    <cdr:sp macro="" textlink="">
      <cdr:nvSpPr>
        <cdr:cNvPr id="14" name="Rectangle 13"/>
        <cdr:cNvSpPr/>
      </cdr:nvSpPr>
      <cdr:spPr>
        <a:xfrm xmlns:a="http://schemas.openxmlformats.org/drawingml/2006/main">
          <a:off x="609600" y="57150"/>
          <a:ext cx="2286000" cy="18097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19697205B6400EA7BB8CFE8EC98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045C7-1C90-4001-86B1-9E1BF3D5E22A}"/>
      </w:docPartPr>
      <w:docPartBody>
        <w:p w:rsidR="002B2D54" w:rsidRDefault="009D176E">
          <w:pPr>
            <w:pStyle w:val="FD19697205B6400EA7BB8CFE8EC98AE0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ADE071A02E1C45CA82843D75574F9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1099-85EF-4A7F-97B7-9A871BF8C700}"/>
      </w:docPartPr>
      <w:docPartBody>
        <w:p w:rsidR="002B2D54" w:rsidRDefault="009D176E">
          <w:pPr>
            <w:pStyle w:val="ADE071A02E1C45CA82843D75574F9E51"/>
          </w:pPr>
          <w:r w:rsidRPr="004D3011">
            <w:t>PHONE:</w:t>
          </w:r>
        </w:p>
      </w:docPartBody>
    </w:docPart>
    <w:docPart>
      <w:docPartPr>
        <w:name w:val="81265BF5384E460B81FF2F20A6419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C26A7-8BE0-4336-AA1D-114AB3EF6853}"/>
      </w:docPartPr>
      <w:docPartBody>
        <w:p w:rsidR="002B2D54" w:rsidRDefault="009D176E">
          <w:pPr>
            <w:pStyle w:val="81265BF5384E460B81FF2F20A6419C6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1E"/>
    <w:rsid w:val="002B2D54"/>
    <w:rsid w:val="0073591E"/>
    <w:rsid w:val="0083677B"/>
    <w:rsid w:val="009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3591E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59219C8A8E4D278227D9660AAEB01C">
    <w:name w:val="4759219C8A8E4D278227D9660AAEB01C"/>
  </w:style>
  <w:style w:type="paragraph" w:customStyle="1" w:styleId="5A44F6C3B241400BB857F4610BBB2916">
    <w:name w:val="5A44F6C3B241400BB857F4610BBB2916"/>
  </w:style>
  <w:style w:type="paragraph" w:customStyle="1" w:styleId="D657BDEADF26471CA98869B2A34A5172">
    <w:name w:val="D657BDEADF26471CA98869B2A34A5172"/>
  </w:style>
  <w:style w:type="paragraph" w:customStyle="1" w:styleId="1EDBE9E5595447F68E0876BCC710398F">
    <w:name w:val="1EDBE9E5595447F68E0876BCC710398F"/>
  </w:style>
  <w:style w:type="paragraph" w:customStyle="1" w:styleId="11A3E200302149ACB55396BD6926C1A3">
    <w:name w:val="11A3E200302149ACB55396BD6926C1A3"/>
  </w:style>
  <w:style w:type="paragraph" w:customStyle="1" w:styleId="8FD86834ADDA4DA19AAB0F77FD561ED1">
    <w:name w:val="8FD86834ADDA4DA19AAB0F77FD561ED1"/>
  </w:style>
  <w:style w:type="paragraph" w:customStyle="1" w:styleId="6002D0F1722543A1B66D6FE23C38AA4D">
    <w:name w:val="6002D0F1722543A1B66D6FE23C38AA4D"/>
  </w:style>
  <w:style w:type="paragraph" w:customStyle="1" w:styleId="06CF90440A2F41DE8E173FC4F222C63E">
    <w:name w:val="06CF90440A2F41DE8E173FC4F222C63E"/>
  </w:style>
  <w:style w:type="paragraph" w:customStyle="1" w:styleId="BD89097908E9455DAAD6BB5E6460EDE9">
    <w:name w:val="BD89097908E9455DAAD6BB5E6460EDE9"/>
  </w:style>
  <w:style w:type="paragraph" w:customStyle="1" w:styleId="9B198DA5F0A144BA91CD7E5FE560FD9E">
    <w:name w:val="9B198DA5F0A144BA91CD7E5FE560FD9E"/>
  </w:style>
  <w:style w:type="paragraph" w:customStyle="1" w:styleId="1629571293414AF79D37A6CE72420FD8">
    <w:name w:val="1629571293414AF79D37A6CE72420FD8"/>
  </w:style>
  <w:style w:type="paragraph" w:customStyle="1" w:styleId="CD91E5A1BB6A46C7B525097445B84947">
    <w:name w:val="CD91E5A1BB6A46C7B525097445B84947"/>
  </w:style>
  <w:style w:type="character" w:customStyle="1" w:styleId="Heading2Char">
    <w:name w:val="Heading 2 Char"/>
    <w:basedOn w:val="DefaultParagraphFont"/>
    <w:link w:val="Heading2"/>
    <w:uiPriority w:val="9"/>
    <w:rsid w:val="0073591E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</w:rPr>
  </w:style>
  <w:style w:type="paragraph" w:customStyle="1" w:styleId="FD19697205B6400EA7BB8CFE8EC98AE0">
    <w:name w:val="FD19697205B6400EA7BB8CFE8EC98AE0"/>
  </w:style>
  <w:style w:type="paragraph" w:customStyle="1" w:styleId="ADE071A02E1C45CA82843D75574F9E51">
    <w:name w:val="ADE071A02E1C45CA82843D75574F9E51"/>
  </w:style>
  <w:style w:type="paragraph" w:customStyle="1" w:styleId="C2316CDABD214A4FAFE16006DA787E51">
    <w:name w:val="C2316CDABD214A4FAFE16006DA787E51"/>
  </w:style>
  <w:style w:type="paragraph" w:customStyle="1" w:styleId="5ADAD118C6C44AB4A263420B4B224009">
    <w:name w:val="5ADAD118C6C44AB4A263420B4B224009"/>
  </w:style>
  <w:style w:type="paragraph" w:customStyle="1" w:styleId="E10B2FAC04D14358BD9D0FA68F2DB69B">
    <w:name w:val="E10B2FAC04D14358BD9D0FA68F2DB69B"/>
  </w:style>
  <w:style w:type="paragraph" w:customStyle="1" w:styleId="81265BF5384E460B81FF2F20A6419C64">
    <w:name w:val="81265BF5384E460B81FF2F20A6419C64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2FE42BDB3EB4C05B0C94F85DC2DDA27">
    <w:name w:val="42FE42BDB3EB4C05B0C94F85DC2DDA27"/>
  </w:style>
  <w:style w:type="paragraph" w:customStyle="1" w:styleId="2E5C98B5649A45CC8B998610951C6091">
    <w:name w:val="2E5C98B5649A45CC8B998610951C6091"/>
  </w:style>
  <w:style w:type="paragraph" w:customStyle="1" w:styleId="E41985CD361345DFBDD4298FB9969A91">
    <w:name w:val="E41985CD361345DFBDD4298FB9969A91"/>
  </w:style>
  <w:style w:type="paragraph" w:customStyle="1" w:styleId="E41B36849E5F44B6AD346BDF873AF571">
    <w:name w:val="E41B36849E5F44B6AD346BDF873AF571"/>
  </w:style>
  <w:style w:type="paragraph" w:customStyle="1" w:styleId="95CFA5152B84484D9D9A420C4D64C751">
    <w:name w:val="95CFA5152B84484D9D9A420C4D64C751"/>
  </w:style>
  <w:style w:type="paragraph" w:customStyle="1" w:styleId="06733A4BAF584049B0FB605E130C906E">
    <w:name w:val="06733A4BAF584049B0FB605E130C906E"/>
  </w:style>
  <w:style w:type="paragraph" w:customStyle="1" w:styleId="E1569CD1FED2415FB0FEF909F98C2710">
    <w:name w:val="E1569CD1FED2415FB0FEF909F98C2710"/>
  </w:style>
  <w:style w:type="paragraph" w:customStyle="1" w:styleId="DDFADBD1B0634358B2B96682432935D0">
    <w:name w:val="DDFADBD1B0634358B2B96682432935D0"/>
  </w:style>
  <w:style w:type="paragraph" w:customStyle="1" w:styleId="6AED502F810E4308AB21135FDCA3A274">
    <w:name w:val="6AED502F810E4308AB21135FDCA3A274"/>
  </w:style>
  <w:style w:type="paragraph" w:customStyle="1" w:styleId="C144FC43BD884FBFB7FC38371E2E49B9">
    <w:name w:val="C144FC43BD884FBFB7FC38371E2E49B9"/>
  </w:style>
  <w:style w:type="paragraph" w:customStyle="1" w:styleId="61E3E005CBD44621964E4E7C8FCB19FD">
    <w:name w:val="61E3E005CBD44621964E4E7C8FCB19FD"/>
  </w:style>
  <w:style w:type="paragraph" w:customStyle="1" w:styleId="FACCE03936374EA392ACADD196014411">
    <w:name w:val="FACCE03936374EA392ACADD196014411"/>
  </w:style>
  <w:style w:type="paragraph" w:customStyle="1" w:styleId="789791ABF8EC4DE6A9E253669D3350AE">
    <w:name w:val="789791ABF8EC4DE6A9E253669D3350AE"/>
  </w:style>
  <w:style w:type="paragraph" w:customStyle="1" w:styleId="826812FE10294B79ADA43DD43EDB6E71">
    <w:name w:val="826812FE10294B79ADA43DD43EDB6E71"/>
  </w:style>
  <w:style w:type="paragraph" w:customStyle="1" w:styleId="4D52E75E112F4726BED217BA240C7EA5">
    <w:name w:val="4D52E75E112F4726BED217BA240C7EA5"/>
  </w:style>
  <w:style w:type="paragraph" w:customStyle="1" w:styleId="24FEF66AD527428DA5BC2CEAA034ACFB">
    <w:name w:val="24FEF66AD527428DA5BC2CEAA034ACFB"/>
  </w:style>
  <w:style w:type="paragraph" w:customStyle="1" w:styleId="5A010C5039044ABEB3C6542BD667934F">
    <w:name w:val="5A010C5039044ABEB3C6542BD667934F"/>
  </w:style>
  <w:style w:type="paragraph" w:customStyle="1" w:styleId="0B84038C654945C386180F6F4D84635D">
    <w:name w:val="0B84038C654945C386180F6F4D84635D"/>
  </w:style>
  <w:style w:type="paragraph" w:customStyle="1" w:styleId="D5844238BC824DAC8AF015573C3082C9">
    <w:name w:val="D5844238BC824DAC8AF015573C3082C9"/>
  </w:style>
  <w:style w:type="paragraph" w:customStyle="1" w:styleId="7177C6B1099449E69D146BAADC31CCCF">
    <w:name w:val="7177C6B1099449E69D146BAADC31CCCF"/>
  </w:style>
  <w:style w:type="paragraph" w:customStyle="1" w:styleId="C4BB799AD7A3464BB277A7A8CF788A68">
    <w:name w:val="C4BB799AD7A3464BB277A7A8CF788A68"/>
  </w:style>
  <w:style w:type="paragraph" w:customStyle="1" w:styleId="3589B9A147034CF6AD9F1A9DF610B790">
    <w:name w:val="3589B9A147034CF6AD9F1A9DF610B790"/>
  </w:style>
  <w:style w:type="paragraph" w:customStyle="1" w:styleId="0CA0381D5E1D4414B9406AE0E55A69AC">
    <w:name w:val="0CA0381D5E1D4414B9406AE0E55A69AC"/>
  </w:style>
  <w:style w:type="paragraph" w:customStyle="1" w:styleId="B8788902031A4FA29948E8EAE69A2A8F">
    <w:name w:val="B8788902031A4FA29948E8EAE69A2A8F"/>
    <w:rsid w:val="0073591E"/>
  </w:style>
  <w:style w:type="paragraph" w:customStyle="1" w:styleId="FD9B3198189543B7ADF1C20F35B87469">
    <w:name w:val="FD9B3198189543B7ADF1C20F35B87469"/>
    <w:rsid w:val="0073591E"/>
  </w:style>
  <w:style w:type="paragraph" w:customStyle="1" w:styleId="1EDAD5306B194B54B61624B3BF6FBDFC">
    <w:name w:val="1EDAD5306B194B54B61624B3BF6FBDFC"/>
    <w:rsid w:val="0073591E"/>
  </w:style>
  <w:style w:type="paragraph" w:customStyle="1" w:styleId="6ECBCB8D00A34D42AC7DBF0E4505FBF8">
    <w:name w:val="6ECBCB8D00A34D42AC7DBF0E4505FBF8"/>
    <w:rsid w:val="0073591E"/>
  </w:style>
  <w:style w:type="paragraph" w:customStyle="1" w:styleId="A7C06251751F4EB8B8F3DC7E8DE01908">
    <w:name w:val="A7C06251751F4EB8B8F3DC7E8DE01908"/>
    <w:rsid w:val="0073591E"/>
  </w:style>
  <w:style w:type="paragraph" w:customStyle="1" w:styleId="FC8F3EAAE7E34DC1BB8643DD1881E2A0">
    <w:name w:val="FC8F3EAAE7E34DC1BB8643DD1881E2A0"/>
    <w:rsid w:val="0073591E"/>
  </w:style>
  <w:style w:type="paragraph" w:customStyle="1" w:styleId="9ACD0C7E32ED4FC8A35B6B0A19874369">
    <w:name w:val="9ACD0C7E32ED4FC8A35B6B0A19874369"/>
    <w:rsid w:val="0073591E"/>
  </w:style>
  <w:style w:type="paragraph" w:customStyle="1" w:styleId="26D9C562A8D145FBAE088FE319CFF2B5">
    <w:name w:val="26D9C562A8D145FBAE088FE319CFF2B5"/>
    <w:rsid w:val="00735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2019-02-06T15:35:00Z</dcterms:created>
  <dcterms:modified xsi:type="dcterms:W3CDTF">2019-03-22T15:02:00Z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